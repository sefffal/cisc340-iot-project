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30D" w:rsidRDefault="00A93266">
      <w:pPr>
        <w:pStyle w:val="Title"/>
      </w:pPr>
      <w:r>
        <w:t xml:space="preserve">CISC 340 Project – Illuminated WiFi </w:t>
      </w:r>
      <w:r w:rsidR="00065F95">
        <w:t>Range Finder</w:t>
      </w:r>
    </w:p>
    <w:p w:rsidR="00065F95" w:rsidRPr="00065F95" w:rsidRDefault="00065F95" w:rsidP="00065F95">
      <w:pPr>
        <w:pStyle w:val="Subtitle"/>
        <w:rPr>
          <w:i/>
        </w:rPr>
      </w:pPr>
      <w:r>
        <w:rPr>
          <w:i/>
        </w:rPr>
        <w:t xml:space="preserve">Works anywhere in the world! ™ </w:t>
      </w:r>
    </w:p>
    <w:p w:rsidR="00536516" w:rsidRDefault="00536516" w:rsidP="00536516"/>
    <w:p w:rsidR="00406A22" w:rsidRDefault="00406A22" w:rsidP="00536516">
      <w:r>
        <w:t>Written by Will Thompson and Steve Emmanuel</w:t>
      </w:r>
      <w:bookmarkStart w:id="0" w:name="_GoBack"/>
      <w:bookmarkEnd w:id="0"/>
    </w:p>
    <w:p w:rsidR="00536516" w:rsidRPr="00536516" w:rsidRDefault="00536516" w:rsidP="00536516"/>
    <w:p w:rsidR="00F6730D" w:rsidRDefault="00A93266">
      <w:pPr>
        <w:pStyle w:val="Heading1"/>
      </w:pPr>
      <w:r>
        <w:t xml:space="preserve">Overall </w:t>
      </w:r>
      <w:r w:rsidR="00C4426F">
        <w:t>Device</w:t>
      </w:r>
      <w:r>
        <w:t xml:space="preserve"> Purpose</w:t>
      </w:r>
    </w:p>
    <w:p w:rsidR="00C4426F" w:rsidRDefault="00C4426F" w:rsidP="00800E4C">
      <w:pPr>
        <w:ind w:firstLine="432"/>
      </w:pPr>
      <w:r>
        <w:t>The overall purpose of our component of the project was to transmit i</w:t>
      </w:r>
      <w:r w:rsidR="00FB02BC">
        <w:t>nformation from one Raspberry Pi</w:t>
      </w:r>
      <w:r>
        <w:t xml:space="preserve"> connected with a sensor, to another Raspberry Pi connected to a display device, over the internet. The Raspberry Pi</w:t>
      </w:r>
      <w:r w:rsidR="00051FC2">
        <w:t>’</w:t>
      </w:r>
      <w:r>
        <w:t xml:space="preserve">s needed to be able to communicate even if they are connected to different </w:t>
      </w:r>
      <w:r w:rsidR="00BF6D74">
        <w:t>WiFi</w:t>
      </w:r>
      <w:r>
        <w:t xml:space="preserve"> networks in different physical locations.</w:t>
      </w:r>
    </w:p>
    <w:p w:rsidR="00A93266" w:rsidRDefault="00051FC2" w:rsidP="00A93266">
      <w:pPr>
        <w:pStyle w:val="Heading1"/>
      </w:pPr>
      <w:r>
        <w:t>WiFi</w:t>
      </w:r>
      <w:r w:rsidR="00C4426F">
        <w:t xml:space="preserve"> Connection</w:t>
      </w:r>
    </w:p>
    <w:p w:rsidR="00A93266" w:rsidRDefault="00C4426F" w:rsidP="00800E4C">
      <w:pPr>
        <w:ind w:firstLine="432"/>
      </w:pPr>
      <w:r>
        <w:t xml:space="preserve">The </w:t>
      </w:r>
      <w:r w:rsidR="00051FC2">
        <w:t>WiFi</w:t>
      </w:r>
      <w:r>
        <w:t xml:space="preserve"> dongles connected to each Pi appear as standard Linux </w:t>
      </w:r>
      <w:r w:rsidR="00051FC2">
        <w:t>WiFi</w:t>
      </w:r>
      <w:r>
        <w:t xml:space="preserve"> network interfaces and no further driver setup is required. Upon startup, a user must configure the </w:t>
      </w:r>
      <w:r w:rsidR="00051FC2">
        <w:t>WiFi</w:t>
      </w:r>
      <w:r>
        <w:t xml:space="preserve"> connection of each Pi using the </w:t>
      </w:r>
      <w:r w:rsidR="00051FC2">
        <w:t>WiFi</w:t>
      </w:r>
      <w:r>
        <w:t xml:space="preserve"> Setup tool included with Raspian. We assume that the Pi</w:t>
      </w:r>
      <w:r w:rsidR="00051FC2">
        <w:t>’</w:t>
      </w:r>
      <w:r>
        <w:t xml:space="preserve">s will always be connected to a network with DHCP so no static IP needs to be assigned; instead, it will be assigned one </w:t>
      </w:r>
      <w:r w:rsidR="00051FC2">
        <w:t>automatically</w:t>
      </w:r>
      <w:r>
        <w:t xml:space="preserve"> by the DHCP server for that network.</w:t>
      </w:r>
    </w:p>
    <w:p w:rsidR="00A93266" w:rsidRDefault="00C4426F" w:rsidP="00A93266">
      <w:pPr>
        <w:pStyle w:val="Heading1"/>
      </w:pPr>
      <w:r>
        <w:t xml:space="preserve">Client-Server </w:t>
      </w:r>
      <w:r w:rsidR="00844761">
        <w:t>Architecture</w:t>
      </w:r>
    </w:p>
    <w:p w:rsidR="00C4426F" w:rsidRDefault="00C4426F" w:rsidP="00CE6402">
      <w:pPr>
        <w:spacing w:line="240" w:lineRule="auto"/>
        <w:ind w:firstLine="360"/>
      </w:pPr>
      <w:r>
        <w:t>A requirement of our project is that the two Pi</w:t>
      </w:r>
      <w:r w:rsidR="00051FC2">
        <w:t>’</w:t>
      </w:r>
      <w:r>
        <w:t xml:space="preserve">s must be able to communicate even when they are not on the same network; we supported this requirement by implementing a client-server architecture with a third-party server (not on either Pi) at a publicly accessible address visible to both Pi. </w:t>
      </w:r>
      <w:r w:rsidR="00DF598D">
        <w:t xml:space="preserve">This requires that each Pi be connected to a WiFi connection, regardless if they are on separate networks. </w:t>
      </w:r>
      <w:r w:rsidR="00275704">
        <w:t>Our third-party server also needs to be connected to a WiFi network. The beauty of our design is that all components can be used on WiFi connections across the world, and only experience slight connection delays.</w:t>
      </w:r>
    </w:p>
    <w:p w:rsidR="009751D2" w:rsidRDefault="00275704" w:rsidP="00CE6402">
      <w:pPr>
        <w:spacing w:line="240" w:lineRule="auto"/>
        <w:ind w:firstLine="360"/>
      </w:pPr>
      <w:r>
        <w:t xml:space="preserve">It is also worth noting that our third-party server design is demonstrated in many real life applications in the technology world. Similar to how a Google search is sent through servers, our Pi data will always flow through the server to allow for a consistent and stable operation. </w:t>
      </w:r>
      <w:r w:rsidR="009751D2">
        <w:t>Additional perks of a server-client design include:</w:t>
      </w:r>
    </w:p>
    <w:p w:rsidR="009751D2" w:rsidRDefault="009751D2" w:rsidP="009751D2">
      <w:pPr>
        <w:pStyle w:val="ListParagraph"/>
        <w:numPr>
          <w:ilvl w:val="0"/>
          <w:numId w:val="14"/>
        </w:numPr>
        <w:spacing w:line="240" w:lineRule="auto"/>
      </w:pPr>
      <w:r>
        <w:t>Increased security between the Pi’s data transfer</w:t>
      </w:r>
      <w:r w:rsidR="00AF4A03">
        <w:t>. Access rights can be defined at the time of server setup</w:t>
      </w:r>
      <w:r w:rsidR="00CE6402">
        <w:t>.</w:t>
      </w:r>
    </w:p>
    <w:p w:rsidR="00275704" w:rsidRDefault="009751D2" w:rsidP="009751D2">
      <w:pPr>
        <w:pStyle w:val="ListParagraph"/>
        <w:numPr>
          <w:ilvl w:val="0"/>
          <w:numId w:val="14"/>
        </w:numPr>
        <w:spacing w:line="240" w:lineRule="auto"/>
      </w:pPr>
      <w:r>
        <w:lastRenderedPageBreak/>
        <w:t xml:space="preserve">The centralization of all data flowing through the server. This allows all the data to be securely stored in one place, accessible for </w:t>
      </w:r>
      <w:r w:rsidR="00AF4A03">
        <w:t>authorized users to detect bugs, and further improve operation</w:t>
      </w:r>
      <w:r w:rsidR="00CE6402">
        <w:t>.</w:t>
      </w:r>
    </w:p>
    <w:p w:rsidR="00AF4A03" w:rsidRDefault="00AF4A03" w:rsidP="009751D2">
      <w:pPr>
        <w:pStyle w:val="ListParagraph"/>
        <w:numPr>
          <w:ilvl w:val="0"/>
          <w:numId w:val="14"/>
        </w:numPr>
        <w:spacing w:line="240" w:lineRule="auto"/>
      </w:pPr>
      <w:r>
        <w:t xml:space="preserve"> Increased scalability by simply upgrading the server at a later time</w:t>
      </w:r>
      <w:r w:rsidR="00CE6402">
        <w:t>.</w:t>
      </w:r>
    </w:p>
    <w:p w:rsidR="00C4426F" w:rsidRDefault="00C4426F" w:rsidP="00CE6402">
      <w:pPr>
        <w:spacing w:line="240" w:lineRule="auto"/>
        <w:ind w:firstLine="360"/>
      </w:pPr>
      <w:r>
        <w:t xml:space="preserve">We wrote the server using Python and the Flask web server framework. It hosts a REST API with two endpoints, “/message” and “/message/latest”. Upon receiving a POST request on “/message”, the server places the contents of the POST body into a buffer. Requests to “/message/latest” return the newest message in the buffer. The server is publicly accessible at </w:t>
      </w:r>
      <w:hyperlink r:id="rId6" w:history="1">
        <w:r w:rsidR="00422A66" w:rsidRPr="00C6463F">
          <w:rPr>
            <w:rStyle w:val="Hyperlink"/>
          </w:rPr>
          <w:t>http://104.247.231.22/</w:t>
        </w:r>
      </w:hyperlink>
      <w:r w:rsidR="00422A66">
        <w:t>.</w:t>
      </w:r>
    </w:p>
    <w:p w:rsidR="00C4426F" w:rsidRDefault="00422A66" w:rsidP="00CE6402">
      <w:pPr>
        <w:spacing w:line="240" w:lineRule="auto"/>
        <w:ind w:firstLine="360"/>
      </w:pPr>
      <w:r>
        <w:t>Each Pi runs a python-based web client built using the standard library “urllib2” and “json”. The sensor Pi uses urllib2 to send POST requests to the server containing the sensor value and a timestamp in JSON format every one second.</w:t>
      </w:r>
      <w:r w:rsidR="00984E51">
        <w:t xml:space="preserve"> We have designed the sensor value to be </w:t>
      </w:r>
      <w:r w:rsidR="00107C38">
        <w:t>an integer ranging from 1 to 16, because of there being</w:t>
      </w:r>
      <w:r w:rsidR="00984E51">
        <w:t xml:space="preserve"> only</w:t>
      </w:r>
      <w:r w:rsidR="00107C38">
        <w:t xml:space="preserve"> 16 lights on the display.</w:t>
      </w:r>
      <w:r w:rsidR="00984E51">
        <w:t xml:space="preserve"> The sensor itself is able to give a range from 0 to 255, allowing for greater accuracy. However, due to the nature of the light</w:t>
      </w:r>
      <w:r w:rsidR="00FB02BC">
        <w:t xml:space="preserve"> </w:t>
      </w:r>
      <w:r w:rsidR="00984E51">
        <w:t>display we are using,</w:t>
      </w:r>
      <w:r w:rsidR="00107C38">
        <w:t xml:space="preserve"> </w:t>
      </w:r>
      <w:r w:rsidR="00984E51">
        <w:t>1 will indicate a very close distance, and 16 will indicate a max distance</w:t>
      </w:r>
      <w:r w:rsidR="00107C38">
        <w:t xml:space="preserve">. </w:t>
      </w:r>
      <w:r>
        <w:t xml:space="preserve">The display </w:t>
      </w:r>
      <w:r w:rsidR="00844761">
        <w:t xml:space="preserve">Pi also uses </w:t>
      </w:r>
      <w:r w:rsidR="00C82086">
        <w:t>“</w:t>
      </w:r>
      <w:r w:rsidR="00844761">
        <w:t>urllib2</w:t>
      </w:r>
      <w:r w:rsidR="00C82086">
        <w:t>”</w:t>
      </w:r>
      <w:r w:rsidR="00844761">
        <w:t xml:space="preserve"> and </w:t>
      </w:r>
      <w:r w:rsidR="00C82086">
        <w:t>“</w:t>
      </w:r>
      <w:r w:rsidR="00844761">
        <w:t>json</w:t>
      </w:r>
      <w:r w:rsidR="00C82086">
        <w:t>”</w:t>
      </w:r>
      <w:r w:rsidR="00844761">
        <w:t xml:space="preserve"> to retrieve t</w:t>
      </w:r>
      <w:r w:rsidR="00DF598D">
        <w:t>he messages the sensor Pi posts</w:t>
      </w:r>
      <w:r w:rsidR="00844761">
        <w:t xml:space="preserve"> to the server every 1 second. Only the latest mess</w:t>
      </w:r>
      <w:r w:rsidR="00FB02BC">
        <w:t>age is returned to the display P</w:t>
      </w:r>
      <w:r w:rsidR="00844761">
        <w:t>i.</w:t>
      </w:r>
      <w:r w:rsidR="00984E51">
        <w:t xml:space="preserve"> </w:t>
      </w:r>
    </w:p>
    <w:p w:rsidR="00BB19BD" w:rsidRDefault="00BB19BD" w:rsidP="00A93266"/>
    <w:p w:rsidR="00BB19BD" w:rsidRDefault="00BB19BD" w:rsidP="00BB19BD">
      <w:pPr>
        <w:pStyle w:val="Heading1"/>
      </w:pPr>
      <w:r>
        <w:t>Demo Code</w:t>
      </w:r>
    </w:p>
    <w:p w:rsidR="00CE6402" w:rsidRPr="00CE6402" w:rsidRDefault="00CE6402" w:rsidP="00CE6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C0F" w:rsidTr="0052285A">
        <w:tc>
          <w:tcPr>
            <w:tcW w:w="9350" w:type="dxa"/>
            <w:shd w:val="clear" w:color="auto" w:fill="D9D9D9" w:themeFill="background1" w:themeFillShade="D9"/>
          </w:tcPr>
          <w:p w:rsidR="00575C0F" w:rsidRPr="00575C0F" w:rsidRDefault="00575C0F">
            <w:pPr>
              <w:rPr>
                <w:rFonts w:ascii="Courier New" w:hAnsi="Courier New" w:cs="Courier New"/>
                <w:b/>
              </w:rPr>
            </w:pPr>
            <w:r w:rsidRPr="00575C0F">
              <w:rPr>
                <w:rFonts w:ascii="Courier New" w:hAnsi="Courier New" w:cs="Courier New"/>
                <w:b/>
              </w:rPr>
              <w:t>server.py</w:t>
            </w:r>
          </w:p>
        </w:tc>
      </w:tr>
      <w:tr w:rsidR="00575C0F" w:rsidTr="00575C0F">
        <w:tc>
          <w:tcPr>
            <w:tcW w:w="9350" w:type="dxa"/>
          </w:tcPr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  <w:r w:rsidRPr="00575C0F">
              <w:rPr>
                <w:rFonts w:ascii="Courier New" w:hAnsi="Courier New" w:cs="Courier New"/>
              </w:rPr>
              <w:t>from flask import Flask, request</w:t>
            </w: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  <w:r w:rsidRPr="00575C0F">
              <w:rPr>
                <w:rFonts w:ascii="Courier New" w:hAnsi="Courier New" w:cs="Courier New"/>
              </w:rPr>
              <w:t>app = Flask(__name__)</w:t>
            </w: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  <w:r w:rsidRPr="00575C0F">
              <w:rPr>
                <w:rFonts w:ascii="Courier New" w:hAnsi="Courier New" w:cs="Courier New"/>
              </w:rPr>
              <w:t>#</w:t>
            </w:r>
            <w:r w:rsidR="0052285A">
              <w:rPr>
                <w:rFonts w:ascii="Courier New" w:hAnsi="Courier New" w:cs="Courier New"/>
              </w:rPr>
              <w:t xml:space="preserve"> Buffer of most recent messages</w:t>
            </w:r>
          </w:p>
          <w:p w:rsidR="00575C0F" w:rsidRPr="00575C0F" w:rsidRDefault="0052285A" w:rsidP="00575C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messages = ['']</w:t>
            </w: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</w:p>
          <w:p w:rsidR="00575C0F" w:rsidRPr="00575C0F" w:rsidRDefault="0052285A" w:rsidP="00575C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Receive a new message, and</w:t>
            </w:r>
            <w:r w:rsidR="00575C0F" w:rsidRPr="00575C0F">
              <w:rPr>
                <w:rFonts w:ascii="Courier New" w:hAnsi="Courier New" w:cs="Courier New"/>
              </w:rPr>
              <w:t xml:space="preserve"> store it</w:t>
            </w:r>
            <w:r>
              <w:rPr>
                <w:rFonts w:ascii="Courier New" w:hAnsi="Courier New" w:cs="Courier New"/>
              </w:rPr>
              <w:t xml:space="preserve"> in the buffer</w:t>
            </w: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  <w:r w:rsidRPr="00575C0F">
              <w:rPr>
                <w:rFonts w:ascii="Courier New" w:hAnsi="Courier New" w:cs="Courier New"/>
              </w:rPr>
              <w:t>@app.route('/message', methods=['POST'])</w:t>
            </w: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  <w:r w:rsidRPr="00575C0F">
              <w:rPr>
                <w:rFonts w:ascii="Courier New" w:hAnsi="Courier New" w:cs="Courier New"/>
              </w:rPr>
              <w:t xml:space="preserve">def </w:t>
            </w:r>
            <w:r w:rsidR="00517BBA">
              <w:rPr>
                <w:rFonts w:ascii="Courier New" w:hAnsi="Courier New" w:cs="Courier New"/>
              </w:rPr>
              <w:t>new_message</w:t>
            </w:r>
            <w:r w:rsidRPr="00575C0F">
              <w:rPr>
                <w:rFonts w:ascii="Courier New" w:hAnsi="Courier New" w:cs="Courier New"/>
              </w:rPr>
              <w:t>():</w:t>
            </w: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  <w:r w:rsidRPr="00575C0F">
              <w:rPr>
                <w:rFonts w:ascii="Courier New" w:hAnsi="Courier New" w:cs="Courier New"/>
              </w:rPr>
              <w:tab/>
              <w:t>print('Data:'+str(request.data))</w:t>
            </w: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  <w:r w:rsidRPr="00575C0F">
              <w:rPr>
                <w:rFonts w:ascii="Courier New" w:hAnsi="Courier New" w:cs="Courier New"/>
              </w:rPr>
              <w:tab/>
              <w:t>messages.append(request.data)</w:t>
            </w: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  <w:r w:rsidRPr="00575C0F">
              <w:rPr>
                <w:rFonts w:ascii="Courier New" w:hAnsi="Courier New" w:cs="Courier New"/>
              </w:rPr>
              <w:tab/>
              <w:t>return 'Received!'</w:t>
            </w: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  <w:r w:rsidRPr="00575C0F">
              <w:rPr>
                <w:rFonts w:ascii="Courier New" w:hAnsi="Courier New" w:cs="Courier New"/>
              </w:rPr>
              <w:t># Get the latest message from the buffer</w:t>
            </w:r>
            <w:r w:rsidR="0052285A">
              <w:rPr>
                <w:rFonts w:ascii="Courier New" w:hAnsi="Courier New" w:cs="Courier New"/>
              </w:rPr>
              <w:t xml:space="preserve"> when requested</w:t>
            </w: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  <w:r w:rsidRPr="00575C0F">
              <w:rPr>
                <w:rFonts w:ascii="Courier New" w:hAnsi="Courier New" w:cs="Courier New"/>
              </w:rPr>
              <w:t>@app.route('/message/latest')</w:t>
            </w: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  <w:r w:rsidRPr="00575C0F">
              <w:rPr>
                <w:rFonts w:ascii="Courier New" w:hAnsi="Courier New" w:cs="Courier New"/>
              </w:rPr>
              <w:t xml:space="preserve">def </w:t>
            </w:r>
            <w:r w:rsidR="00517BBA">
              <w:rPr>
                <w:rFonts w:ascii="Courier New" w:hAnsi="Courier New" w:cs="Courier New"/>
              </w:rPr>
              <w:t>get_message</w:t>
            </w:r>
            <w:r w:rsidRPr="00575C0F">
              <w:rPr>
                <w:rFonts w:ascii="Courier New" w:hAnsi="Courier New" w:cs="Courier New"/>
              </w:rPr>
              <w:t>():</w:t>
            </w: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  <w:r w:rsidRPr="00575C0F">
              <w:rPr>
                <w:rFonts w:ascii="Courier New" w:hAnsi="Courier New" w:cs="Courier New"/>
              </w:rPr>
              <w:tab/>
              <w:t>print('request received')</w:t>
            </w: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  <w:r w:rsidRPr="00575C0F">
              <w:rPr>
                <w:rFonts w:ascii="Courier New" w:hAnsi="Courier New" w:cs="Courier New"/>
              </w:rPr>
              <w:tab/>
              <w:t>return messages[-1]</w:t>
            </w: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  <w:r w:rsidRPr="00575C0F">
              <w:rPr>
                <w:rFonts w:ascii="Courier New" w:hAnsi="Courier New" w:cs="Courier New"/>
              </w:rPr>
              <w:t xml:space="preserve"># Start the server, hosting on all </w:t>
            </w:r>
            <w:r w:rsidR="0052285A">
              <w:rPr>
                <w:rFonts w:ascii="Courier New" w:hAnsi="Courier New" w:cs="Courier New"/>
              </w:rPr>
              <w:t xml:space="preserve">local </w:t>
            </w:r>
            <w:r w:rsidRPr="00575C0F">
              <w:rPr>
                <w:rFonts w:ascii="Courier New" w:hAnsi="Courier New" w:cs="Courier New"/>
              </w:rPr>
              <w:t>ip addresses</w:t>
            </w:r>
          </w:p>
          <w:p w:rsidR="00575C0F" w:rsidRPr="00575C0F" w:rsidRDefault="00575C0F" w:rsidP="00575C0F">
            <w:pPr>
              <w:rPr>
                <w:rFonts w:ascii="Courier New" w:hAnsi="Courier New" w:cs="Courier New"/>
              </w:rPr>
            </w:pPr>
            <w:r w:rsidRPr="00575C0F">
              <w:rPr>
                <w:rFonts w:ascii="Courier New" w:hAnsi="Courier New" w:cs="Courier New"/>
              </w:rPr>
              <w:t>app.run(host='0.0.0.0')</w:t>
            </w:r>
          </w:p>
        </w:tc>
      </w:tr>
    </w:tbl>
    <w:p w:rsidR="00A93266" w:rsidRDefault="00A93266"/>
    <w:p w:rsidR="00AD57B3" w:rsidRDefault="00AD57B3"/>
    <w:p w:rsidR="00800E4C" w:rsidRDefault="00800E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57B3" w:rsidTr="00126F01">
        <w:tc>
          <w:tcPr>
            <w:tcW w:w="9350" w:type="dxa"/>
            <w:shd w:val="clear" w:color="auto" w:fill="D9D9D9" w:themeFill="background1" w:themeFillShade="D9"/>
          </w:tcPr>
          <w:p w:rsidR="00AD57B3" w:rsidRPr="00575C0F" w:rsidRDefault="00AD57B3" w:rsidP="00126F01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sensor</w:t>
            </w:r>
            <w:r w:rsidRPr="00575C0F">
              <w:rPr>
                <w:rFonts w:ascii="Courier New" w:hAnsi="Courier New" w:cs="Courier New"/>
                <w:b/>
              </w:rPr>
              <w:t>.py</w:t>
            </w:r>
          </w:p>
        </w:tc>
      </w:tr>
      <w:tr w:rsidR="00AD57B3" w:rsidTr="00126F01">
        <w:tc>
          <w:tcPr>
            <w:tcW w:w="9350" w:type="dxa"/>
          </w:tcPr>
          <w:p w:rsidR="00AD57B3" w:rsidRPr="00AD57B3" w:rsidRDefault="00AD57B3" w:rsidP="00AD57B3">
            <w:pPr>
              <w:rPr>
                <w:rFonts w:ascii="Courier New" w:hAnsi="Courier New" w:cs="Courier New"/>
              </w:rPr>
            </w:pPr>
            <w:r w:rsidRPr="00AD57B3">
              <w:rPr>
                <w:rFonts w:ascii="Courier New" w:hAnsi="Courier New" w:cs="Courier New"/>
              </w:rPr>
              <w:t>import urllib2</w:t>
            </w:r>
          </w:p>
          <w:p w:rsidR="00AD57B3" w:rsidRPr="00AD57B3" w:rsidRDefault="00AD57B3" w:rsidP="00AD57B3">
            <w:pPr>
              <w:rPr>
                <w:rFonts w:ascii="Courier New" w:hAnsi="Courier New" w:cs="Courier New"/>
              </w:rPr>
            </w:pPr>
            <w:r w:rsidRPr="00AD57B3">
              <w:rPr>
                <w:rFonts w:ascii="Courier New" w:hAnsi="Courier New" w:cs="Courier New"/>
              </w:rPr>
              <w:t>import time</w:t>
            </w:r>
          </w:p>
          <w:p w:rsidR="00AD57B3" w:rsidRPr="00AD57B3" w:rsidRDefault="00AD57B3" w:rsidP="00AD57B3">
            <w:pPr>
              <w:rPr>
                <w:rFonts w:ascii="Courier New" w:hAnsi="Courier New" w:cs="Courier New"/>
              </w:rPr>
            </w:pPr>
            <w:r w:rsidRPr="00AD57B3">
              <w:rPr>
                <w:rFonts w:ascii="Courier New" w:hAnsi="Courier New" w:cs="Courier New"/>
              </w:rPr>
              <w:t>import json</w:t>
            </w:r>
          </w:p>
          <w:p w:rsidR="00AD57B3" w:rsidRPr="00AD57B3" w:rsidRDefault="00AD57B3" w:rsidP="00AD57B3">
            <w:pPr>
              <w:rPr>
                <w:rFonts w:ascii="Courier New" w:hAnsi="Courier New" w:cs="Courier New"/>
              </w:rPr>
            </w:pPr>
          </w:p>
          <w:p w:rsidR="00AD57B3" w:rsidRPr="00AD57B3" w:rsidRDefault="00AD57B3" w:rsidP="00AD57B3">
            <w:pPr>
              <w:rPr>
                <w:rFonts w:ascii="Courier New" w:hAnsi="Courier New" w:cs="Courier New"/>
              </w:rPr>
            </w:pPr>
            <w:r w:rsidRPr="00AD57B3">
              <w:rPr>
                <w:rFonts w:ascii="Courier New" w:hAnsi="Courier New" w:cs="Courier New"/>
              </w:rPr>
              <w:t>ip = "192.168.1.170"</w:t>
            </w:r>
          </w:p>
          <w:p w:rsidR="00AD57B3" w:rsidRPr="00AD57B3" w:rsidRDefault="00AD57B3" w:rsidP="00AD57B3">
            <w:pPr>
              <w:rPr>
                <w:rFonts w:ascii="Courier New" w:hAnsi="Courier New" w:cs="Courier New"/>
              </w:rPr>
            </w:pPr>
          </w:p>
          <w:p w:rsidR="00AD57B3" w:rsidRPr="00AD57B3" w:rsidRDefault="00AD57B3" w:rsidP="00AD57B3">
            <w:pPr>
              <w:rPr>
                <w:rFonts w:ascii="Courier New" w:hAnsi="Courier New" w:cs="Courier New"/>
              </w:rPr>
            </w:pPr>
            <w:r w:rsidRPr="00AD57B3">
              <w:rPr>
                <w:rFonts w:ascii="Courier New" w:hAnsi="Courier New" w:cs="Courier New"/>
              </w:rPr>
              <w:t>url= "http://192.168.1.170:5000/message"</w:t>
            </w:r>
          </w:p>
          <w:p w:rsidR="00AD57B3" w:rsidRPr="00AD57B3" w:rsidRDefault="00AD57B3" w:rsidP="00AD57B3">
            <w:pPr>
              <w:rPr>
                <w:rFonts w:ascii="Courier New" w:hAnsi="Courier New" w:cs="Courier New"/>
              </w:rPr>
            </w:pPr>
          </w:p>
          <w:p w:rsidR="00AD57B3" w:rsidRPr="00AD57B3" w:rsidRDefault="00AD57B3" w:rsidP="00AD57B3">
            <w:pPr>
              <w:rPr>
                <w:rFonts w:ascii="Courier New" w:hAnsi="Courier New" w:cs="Courier New"/>
              </w:rPr>
            </w:pPr>
            <w:r w:rsidRPr="00AD57B3">
              <w:rPr>
                <w:rFonts w:ascii="Courier New" w:hAnsi="Courier New" w:cs="Courier New"/>
              </w:rPr>
              <w:t>for i in range(10):</w:t>
            </w:r>
          </w:p>
          <w:p w:rsidR="00AD57B3" w:rsidRPr="00AD57B3" w:rsidRDefault="00AD57B3" w:rsidP="00AD57B3">
            <w:pPr>
              <w:rPr>
                <w:rFonts w:ascii="Courier New" w:hAnsi="Courier New" w:cs="Courier New"/>
              </w:rPr>
            </w:pPr>
            <w:r w:rsidRPr="00AD57B3">
              <w:rPr>
                <w:rFonts w:ascii="Courier New" w:hAnsi="Courier New" w:cs="Courier New"/>
              </w:rPr>
              <w:tab/>
              <w:t>sample = {"Value": 0.5, "time": i}</w:t>
            </w:r>
          </w:p>
          <w:p w:rsidR="00AD57B3" w:rsidRPr="00AD57B3" w:rsidRDefault="00AD57B3" w:rsidP="00AD57B3">
            <w:pPr>
              <w:rPr>
                <w:rFonts w:ascii="Courier New" w:hAnsi="Courier New" w:cs="Courier New"/>
              </w:rPr>
            </w:pPr>
            <w:r w:rsidRPr="00AD57B3">
              <w:rPr>
                <w:rFonts w:ascii="Courier New" w:hAnsi="Courier New" w:cs="Courier New"/>
              </w:rPr>
              <w:tab/>
              <w:t>data = json.dumps(sample)</w:t>
            </w:r>
          </w:p>
          <w:p w:rsidR="00AD57B3" w:rsidRPr="00AD57B3" w:rsidRDefault="00AD57B3" w:rsidP="00AD57B3">
            <w:pPr>
              <w:rPr>
                <w:rFonts w:ascii="Courier New" w:hAnsi="Courier New" w:cs="Courier New"/>
              </w:rPr>
            </w:pPr>
            <w:r w:rsidRPr="00AD57B3">
              <w:rPr>
                <w:rFonts w:ascii="Courier New" w:hAnsi="Courier New" w:cs="Courier New"/>
              </w:rPr>
              <w:tab/>
              <w:t>req = urllib2.Request(url, data, {'Content-Type': 'application/json'})</w:t>
            </w:r>
          </w:p>
          <w:p w:rsidR="00AD57B3" w:rsidRPr="00AD57B3" w:rsidRDefault="00AD57B3" w:rsidP="00AD57B3">
            <w:pPr>
              <w:rPr>
                <w:rFonts w:ascii="Courier New" w:hAnsi="Courier New" w:cs="Courier New"/>
              </w:rPr>
            </w:pPr>
            <w:r w:rsidRPr="00AD57B3">
              <w:rPr>
                <w:rFonts w:ascii="Courier New" w:hAnsi="Courier New" w:cs="Courier New"/>
              </w:rPr>
              <w:tab/>
              <w:t>varRec = urllib2.urlopen(req)</w:t>
            </w:r>
          </w:p>
          <w:p w:rsidR="00AD57B3" w:rsidRPr="00AD57B3" w:rsidRDefault="00AD57B3" w:rsidP="00AD57B3">
            <w:pPr>
              <w:rPr>
                <w:rFonts w:ascii="Courier New" w:hAnsi="Courier New" w:cs="Courier New"/>
              </w:rPr>
            </w:pPr>
            <w:r w:rsidRPr="00AD57B3">
              <w:rPr>
                <w:rFonts w:ascii="Courier New" w:hAnsi="Courier New" w:cs="Courier New"/>
              </w:rPr>
              <w:tab/>
              <w:t>varRec.read()</w:t>
            </w:r>
          </w:p>
          <w:p w:rsidR="00AD57B3" w:rsidRPr="00AD57B3" w:rsidRDefault="00AD57B3" w:rsidP="00AD57B3">
            <w:pPr>
              <w:rPr>
                <w:rFonts w:ascii="Courier New" w:hAnsi="Courier New" w:cs="Courier New"/>
              </w:rPr>
            </w:pPr>
            <w:r w:rsidRPr="00AD57B3">
              <w:rPr>
                <w:rFonts w:ascii="Courier New" w:hAnsi="Courier New" w:cs="Courier New"/>
              </w:rPr>
              <w:tab/>
              <w:t>varRec.close()</w:t>
            </w:r>
          </w:p>
          <w:p w:rsidR="00AD57B3" w:rsidRPr="00575C0F" w:rsidRDefault="00AD57B3" w:rsidP="00AD57B3">
            <w:pPr>
              <w:rPr>
                <w:rFonts w:ascii="Courier New" w:hAnsi="Courier New" w:cs="Courier New"/>
              </w:rPr>
            </w:pPr>
            <w:r w:rsidRPr="00AD57B3">
              <w:rPr>
                <w:rFonts w:ascii="Courier New" w:hAnsi="Courier New" w:cs="Courier New"/>
              </w:rPr>
              <w:tab/>
              <w:t>time.sleep(1)</w:t>
            </w:r>
          </w:p>
        </w:tc>
      </w:tr>
    </w:tbl>
    <w:p w:rsidR="00AD57B3" w:rsidRDefault="00AD57B3"/>
    <w:p w:rsidR="00F843F1" w:rsidRDefault="00F843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3F1" w:rsidTr="00126F01">
        <w:tc>
          <w:tcPr>
            <w:tcW w:w="9350" w:type="dxa"/>
            <w:shd w:val="clear" w:color="auto" w:fill="D9D9D9" w:themeFill="background1" w:themeFillShade="D9"/>
          </w:tcPr>
          <w:p w:rsidR="00F843F1" w:rsidRPr="00575C0F" w:rsidRDefault="00F843F1" w:rsidP="00126F01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light</w:t>
            </w:r>
            <w:r w:rsidRPr="00575C0F">
              <w:rPr>
                <w:rFonts w:ascii="Courier New" w:hAnsi="Courier New" w:cs="Courier New"/>
                <w:b/>
              </w:rPr>
              <w:t>.py</w:t>
            </w:r>
          </w:p>
        </w:tc>
      </w:tr>
      <w:tr w:rsidR="00F843F1" w:rsidTr="00126F01">
        <w:tc>
          <w:tcPr>
            <w:tcW w:w="9350" w:type="dxa"/>
          </w:tcPr>
          <w:p w:rsidR="00F843F1" w:rsidRPr="00F843F1" w:rsidRDefault="00F843F1" w:rsidP="00F843F1">
            <w:pPr>
              <w:rPr>
                <w:rFonts w:ascii="Courier New" w:hAnsi="Courier New" w:cs="Courier New"/>
              </w:rPr>
            </w:pPr>
            <w:r w:rsidRPr="00F843F1">
              <w:rPr>
                <w:rFonts w:ascii="Courier New" w:hAnsi="Courier New" w:cs="Courier New"/>
              </w:rPr>
              <w:t>import urllib2</w:t>
            </w:r>
          </w:p>
          <w:p w:rsidR="00F843F1" w:rsidRPr="00F843F1" w:rsidRDefault="00F843F1" w:rsidP="00F843F1">
            <w:pPr>
              <w:rPr>
                <w:rFonts w:ascii="Courier New" w:hAnsi="Courier New" w:cs="Courier New"/>
              </w:rPr>
            </w:pPr>
            <w:r w:rsidRPr="00F843F1">
              <w:rPr>
                <w:rFonts w:ascii="Courier New" w:hAnsi="Courier New" w:cs="Courier New"/>
              </w:rPr>
              <w:t>import time</w:t>
            </w:r>
          </w:p>
          <w:p w:rsidR="00F843F1" w:rsidRPr="00F843F1" w:rsidRDefault="00F843F1" w:rsidP="00F843F1">
            <w:pPr>
              <w:rPr>
                <w:rFonts w:ascii="Courier New" w:hAnsi="Courier New" w:cs="Courier New"/>
              </w:rPr>
            </w:pPr>
            <w:r w:rsidRPr="00F843F1">
              <w:rPr>
                <w:rFonts w:ascii="Courier New" w:hAnsi="Courier New" w:cs="Courier New"/>
              </w:rPr>
              <w:t>import json</w:t>
            </w:r>
          </w:p>
          <w:p w:rsidR="00F843F1" w:rsidRPr="00F843F1" w:rsidRDefault="00F843F1" w:rsidP="00F843F1">
            <w:pPr>
              <w:rPr>
                <w:rFonts w:ascii="Courier New" w:hAnsi="Courier New" w:cs="Courier New"/>
              </w:rPr>
            </w:pPr>
          </w:p>
          <w:p w:rsidR="00F843F1" w:rsidRPr="00F843F1" w:rsidRDefault="00F843F1" w:rsidP="00F843F1">
            <w:pPr>
              <w:rPr>
                <w:rFonts w:ascii="Courier New" w:hAnsi="Courier New" w:cs="Courier New"/>
              </w:rPr>
            </w:pPr>
            <w:r w:rsidRPr="00F843F1">
              <w:rPr>
                <w:rFonts w:ascii="Courier New" w:hAnsi="Courier New" w:cs="Courier New"/>
              </w:rPr>
              <w:t>ip = "192.168.1.170"</w:t>
            </w:r>
          </w:p>
          <w:p w:rsidR="00F843F1" w:rsidRPr="00F843F1" w:rsidRDefault="00F843F1" w:rsidP="00F843F1">
            <w:pPr>
              <w:rPr>
                <w:rFonts w:ascii="Courier New" w:hAnsi="Courier New" w:cs="Courier New"/>
              </w:rPr>
            </w:pPr>
          </w:p>
          <w:p w:rsidR="00F843F1" w:rsidRPr="00F843F1" w:rsidRDefault="00F843F1" w:rsidP="00F843F1">
            <w:pPr>
              <w:rPr>
                <w:rFonts w:ascii="Courier New" w:hAnsi="Courier New" w:cs="Courier New"/>
              </w:rPr>
            </w:pPr>
          </w:p>
          <w:p w:rsidR="00F843F1" w:rsidRPr="00F843F1" w:rsidRDefault="00F843F1" w:rsidP="00F843F1">
            <w:pPr>
              <w:rPr>
                <w:rFonts w:ascii="Courier New" w:hAnsi="Courier New" w:cs="Courier New"/>
              </w:rPr>
            </w:pPr>
            <w:r w:rsidRPr="00F843F1">
              <w:rPr>
                <w:rFonts w:ascii="Courier New" w:hAnsi="Courier New" w:cs="Courier New"/>
              </w:rPr>
              <w:t>for i in range(10):</w:t>
            </w:r>
          </w:p>
          <w:p w:rsidR="00F843F1" w:rsidRPr="00F843F1" w:rsidRDefault="00F843F1" w:rsidP="00F843F1">
            <w:pPr>
              <w:rPr>
                <w:rFonts w:ascii="Courier New" w:hAnsi="Courier New" w:cs="Courier New"/>
              </w:rPr>
            </w:pPr>
            <w:r w:rsidRPr="00F843F1">
              <w:rPr>
                <w:rFonts w:ascii="Courier New" w:hAnsi="Courier New" w:cs="Courier New"/>
              </w:rPr>
              <w:tab/>
              <w:t>varRec = urllib2.urlopen("http://"+ip+":5000/message/latest")</w:t>
            </w:r>
          </w:p>
          <w:p w:rsidR="00F843F1" w:rsidRPr="00F843F1" w:rsidRDefault="00F843F1" w:rsidP="00F843F1">
            <w:pPr>
              <w:rPr>
                <w:rFonts w:ascii="Courier New" w:hAnsi="Courier New" w:cs="Courier New"/>
              </w:rPr>
            </w:pPr>
            <w:r w:rsidRPr="00F843F1">
              <w:rPr>
                <w:rFonts w:ascii="Courier New" w:hAnsi="Courier New" w:cs="Courier New"/>
              </w:rPr>
              <w:tab/>
              <w:t>data = json.load(varRec)</w:t>
            </w:r>
          </w:p>
          <w:p w:rsidR="00F843F1" w:rsidRPr="00F843F1" w:rsidRDefault="00F843F1" w:rsidP="00F843F1">
            <w:pPr>
              <w:rPr>
                <w:rFonts w:ascii="Courier New" w:hAnsi="Courier New" w:cs="Courier New"/>
              </w:rPr>
            </w:pPr>
            <w:r w:rsidRPr="00F843F1">
              <w:rPr>
                <w:rFonts w:ascii="Courier New" w:hAnsi="Courier New" w:cs="Courier New"/>
              </w:rPr>
              <w:tab/>
              <w:t>print data</w:t>
            </w:r>
          </w:p>
          <w:p w:rsidR="00F843F1" w:rsidRPr="00575C0F" w:rsidRDefault="00F843F1" w:rsidP="00F843F1">
            <w:pPr>
              <w:rPr>
                <w:rFonts w:ascii="Courier New" w:hAnsi="Courier New" w:cs="Courier New"/>
              </w:rPr>
            </w:pPr>
            <w:r w:rsidRPr="00F843F1">
              <w:rPr>
                <w:rFonts w:ascii="Courier New" w:hAnsi="Courier New" w:cs="Courier New"/>
              </w:rPr>
              <w:tab/>
              <w:t>time.sleep(1)</w:t>
            </w:r>
          </w:p>
        </w:tc>
      </w:tr>
    </w:tbl>
    <w:p w:rsidR="00F843F1" w:rsidRDefault="00F843F1"/>
    <w:sectPr w:rsidR="00F843F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30EF5"/>
    <w:multiLevelType w:val="hybridMultilevel"/>
    <w:tmpl w:val="F45AD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350509D"/>
    <w:multiLevelType w:val="hybridMultilevel"/>
    <w:tmpl w:val="A722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attachedTemplate r:id="rId1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66"/>
    <w:rsid w:val="00051FC2"/>
    <w:rsid w:val="00056C70"/>
    <w:rsid w:val="00065F95"/>
    <w:rsid w:val="00107C38"/>
    <w:rsid w:val="002031D9"/>
    <w:rsid w:val="00275704"/>
    <w:rsid w:val="00406A22"/>
    <w:rsid w:val="00422A66"/>
    <w:rsid w:val="00517BBA"/>
    <w:rsid w:val="0052285A"/>
    <w:rsid w:val="00536516"/>
    <w:rsid w:val="005411A3"/>
    <w:rsid w:val="00553720"/>
    <w:rsid w:val="00575C0F"/>
    <w:rsid w:val="00800E4C"/>
    <w:rsid w:val="00844761"/>
    <w:rsid w:val="009751D2"/>
    <w:rsid w:val="00984E51"/>
    <w:rsid w:val="00A93266"/>
    <w:rsid w:val="00AD57B3"/>
    <w:rsid w:val="00AE5D96"/>
    <w:rsid w:val="00AF4A03"/>
    <w:rsid w:val="00B901E4"/>
    <w:rsid w:val="00BB19BD"/>
    <w:rsid w:val="00BF6D74"/>
    <w:rsid w:val="00C4426F"/>
    <w:rsid w:val="00C82086"/>
    <w:rsid w:val="00CE6402"/>
    <w:rsid w:val="00DF598D"/>
    <w:rsid w:val="00F6730D"/>
    <w:rsid w:val="00F843F1"/>
    <w:rsid w:val="00FB02BC"/>
    <w:rsid w:val="00FB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F323B-510D-4DBC-8A72-5B6CA99D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A66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2A66"/>
    <w:rPr>
      <w:color w:val="B26B02" w:themeColor="followedHyperlink"/>
      <w:u w:val="single"/>
    </w:rPr>
  </w:style>
  <w:style w:type="table" w:styleId="TableGrid">
    <w:name w:val="Table Grid"/>
    <w:basedOn w:val="TableNormal"/>
    <w:uiPriority w:val="39"/>
    <w:rsid w:val="00575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4.247.231.2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nue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263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 Emmanuel</dc:creator>
  <cp:keywords/>
  <cp:lastModifiedBy>Steve Emmanuel</cp:lastModifiedBy>
  <cp:revision>28</cp:revision>
  <dcterms:created xsi:type="dcterms:W3CDTF">2015-10-15T16:00:00Z</dcterms:created>
  <dcterms:modified xsi:type="dcterms:W3CDTF">2015-10-19T00:02:00Z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